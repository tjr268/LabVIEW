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500" w:rsidRDefault="00AC5488" w:rsidP="00AC5488">
      <w:pPr>
        <w:spacing w:after="0" w:line="240" w:lineRule="auto"/>
      </w:pPr>
      <w:r>
        <w:rPr>
          <w:noProof/>
        </w:rPr>
        <w:drawing>
          <wp:inline distT="0" distB="0" distL="0" distR="0" wp14:anchorId="04D12A2F" wp14:editId="674BF828">
            <wp:extent cx="3188259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9080" cy="259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8BE05" wp14:editId="4EDE94B7">
            <wp:extent cx="3457575" cy="25931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555" cy="25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88" w:rsidRDefault="00AC5488" w:rsidP="00AC5488">
      <w:pPr>
        <w:spacing w:after="0" w:line="240" w:lineRule="auto"/>
      </w:pPr>
      <w:r>
        <w:rPr>
          <w:noProof/>
        </w:rPr>
        <w:drawing>
          <wp:inline distT="0" distB="0" distL="0" distR="0" wp14:anchorId="4092FB32" wp14:editId="532FDE99">
            <wp:extent cx="3190875" cy="258372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894" cy="258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A5BDE" wp14:editId="22D350DB">
            <wp:extent cx="3400425" cy="255031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5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88" w:rsidRDefault="00AC5488" w:rsidP="00AC5488">
      <w:pPr>
        <w:spacing w:after="0" w:line="240" w:lineRule="auto"/>
      </w:pPr>
      <w:r>
        <w:rPr>
          <w:noProof/>
        </w:rPr>
        <w:drawing>
          <wp:inline distT="0" distB="0" distL="0" distR="0" wp14:anchorId="6803231D" wp14:editId="5B6710EF">
            <wp:extent cx="3190875" cy="239315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9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9883E" wp14:editId="5A8E4B9C">
            <wp:extent cx="314325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88" w:rsidRDefault="00AC5488" w:rsidP="00AC5488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FF47094" wp14:editId="35AD03F4">
            <wp:extent cx="5943600" cy="4929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08" w:rsidRPr="00593408" w:rsidRDefault="00593408" w:rsidP="00AC5488">
      <w:pPr>
        <w:spacing w:after="0" w:line="240" w:lineRule="auto"/>
        <w:jc w:val="center"/>
        <w:rPr>
          <w:rFonts w:ascii="Courier New" w:hAnsi="Courier New" w:cs="Courier New"/>
          <w:color w:val="1F497D" w:themeColor="text2"/>
        </w:rPr>
      </w:pPr>
      <w:r w:rsidRPr="00593408">
        <w:rPr>
          <w:rFonts w:ascii="Courier New" w:hAnsi="Courier New" w:cs="Courier New"/>
          <w:color w:val="1F497D" w:themeColor="text2"/>
        </w:rPr>
        <w:t>http://makeagif.com/i/gNUjl_</w:t>
      </w:r>
    </w:p>
    <w:p w:rsidR="00AC5488" w:rsidRDefault="00AC5488" w:rsidP="00AC5488">
      <w:pPr>
        <w:spacing w:after="0" w:line="240" w:lineRule="auto"/>
        <w:jc w:val="center"/>
      </w:pPr>
    </w:p>
    <w:p w:rsidR="00AC5488" w:rsidRDefault="00AC5488" w:rsidP="00AC5488">
      <w:pPr>
        <w:spacing w:after="0" w:line="240" w:lineRule="auto"/>
        <w:jc w:val="center"/>
      </w:pPr>
    </w:p>
    <w:p w:rsidR="00AC5488" w:rsidRDefault="00AC5488" w:rsidP="00AC5488">
      <w:pPr>
        <w:spacing w:after="0" w:line="240" w:lineRule="auto"/>
        <w:jc w:val="center"/>
      </w:pPr>
    </w:p>
    <w:p w:rsidR="00AC5488" w:rsidRDefault="00AC5488" w:rsidP="00AC5488">
      <w:pPr>
        <w:spacing w:after="0" w:line="240" w:lineRule="auto"/>
        <w:jc w:val="center"/>
      </w:pPr>
    </w:p>
    <w:p w:rsidR="00AC5488" w:rsidRDefault="00AC5488" w:rsidP="00AC5488">
      <w:pPr>
        <w:spacing w:after="0" w:line="240" w:lineRule="auto"/>
        <w:jc w:val="center"/>
      </w:pPr>
    </w:p>
    <w:p w:rsidR="00AC5488" w:rsidRDefault="00AC5488" w:rsidP="00AC5488">
      <w:pPr>
        <w:spacing w:after="0" w:line="240" w:lineRule="auto"/>
        <w:jc w:val="center"/>
      </w:pPr>
    </w:p>
    <w:p w:rsidR="00AC5488" w:rsidRDefault="00AC5488" w:rsidP="00AC5488">
      <w:pPr>
        <w:spacing w:after="0" w:line="240" w:lineRule="auto"/>
        <w:jc w:val="center"/>
      </w:pPr>
    </w:p>
    <w:p w:rsidR="00AC5488" w:rsidRDefault="00AC5488" w:rsidP="00AC5488">
      <w:pPr>
        <w:spacing w:after="0" w:line="240" w:lineRule="auto"/>
        <w:jc w:val="center"/>
      </w:pPr>
    </w:p>
    <w:p w:rsidR="00AC5488" w:rsidRDefault="00AC5488" w:rsidP="00AC5488">
      <w:pPr>
        <w:spacing w:after="0" w:line="240" w:lineRule="auto"/>
        <w:jc w:val="center"/>
      </w:pPr>
    </w:p>
    <w:p w:rsidR="00AC5488" w:rsidRDefault="00AC5488" w:rsidP="00AC5488">
      <w:pPr>
        <w:spacing w:after="0" w:line="240" w:lineRule="auto"/>
        <w:jc w:val="center"/>
      </w:pPr>
    </w:p>
    <w:p w:rsidR="00AC5488" w:rsidRDefault="00AC5488" w:rsidP="00AC5488">
      <w:pPr>
        <w:spacing w:after="0" w:line="240" w:lineRule="auto"/>
        <w:jc w:val="center"/>
      </w:pPr>
    </w:p>
    <w:p w:rsidR="00AC5488" w:rsidRDefault="00AC5488" w:rsidP="00AC5488">
      <w:pPr>
        <w:spacing w:after="0" w:line="240" w:lineRule="auto"/>
        <w:jc w:val="center"/>
      </w:pPr>
    </w:p>
    <w:p w:rsidR="00AC5488" w:rsidRDefault="00AC5488" w:rsidP="00AC5488">
      <w:pPr>
        <w:spacing w:after="0" w:line="240" w:lineRule="auto"/>
        <w:jc w:val="center"/>
      </w:pPr>
    </w:p>
    <w:p w:rsidR="00AC5488" w:rsidRDefault="00AC5488" w:rsidP="00AC5488">
      <w:pPr>
        <w:spacing w:after="0" w:line="240" w:lineRule="auto"/>
        <w:jc w:val="center"/>
      </w:pPr>
    </w:p>
    <w:p w:rsidR="00AC5488" w:rsidRDefault="00AC5488" w:rsidP="00AC5488">
      <w:pPr>
        <w:spacing w:after="0" w:line="240" w:lineRule="auto"/>
        <w:jc w:val="center"/>
      </w:pPr>
    </w:p>
    <w:p w:rsidR="00AC5488" w:rsidRDefault="00AC5488" w:rsidP="00AC5488">
      <w:pPr>
        <w:spacing w:after="0" w:line="240" w:lineRule="auto"/>
        <w:jc w:val="center"/>
      </w:pPr>
    </w:p>
    <w:p w:rsidR="00AC5488" w:rsidRDefault="00AC5488" w:rsidP="00AC5488">
      <w:pPr>
        <w:spacing w:after="0" w:line="240" w:lineRule="auto"/>
        <w:jc w:val="center"/>
      </w:pPr>
    </w:p>
    <w:p w:rsidR="00AC5488" w:rsidRDefault="00AC5488" w:rsidP="00AC5488">
      <w:pPr>
        <w:spacing w:after="0" w:line="240" w:lineRule="auto"/>
        <w:jc w:val="center"/>
      </w:pPr>
    </w:p>
    <w:p w:rsidR="00AC5488" w:rsidRDefault="00AC5488" w:rsidP="00AC5488">
      <w:pPr>
        <w:spacing w:after="0" w:line="240" w:lineRule="auto"/>
        <w:jc w:val="center"/>
      </w:pPr>
    </w:p>
    <w:p w:rsidR="00AC5488" w:rsidRDefault="00AC5488" w:rsidP="00AC5488">
      <w:pPr>
        <w:spacing w:after="0" w:line="240" w:lineRule="auto"/>
        <w:jc w:val="center"/>
      </w:pPr>
    </w:p>
    <w:p w:rsidR="00AC5488" w:rsidRDefault="00AC5488" w:rsidP="00AC5488">
      <w:pPr>
        <w:spacing w:after="0" w:line="240" w:lineRule="auto"/>
        <w:jc w:val="center"/>
      </w:pPr>
    </w:p>
    <w:p w:rsidR="00AC5488" w:rsidRDefault="00AC5488" w:rsidP="00AC5488">
      <w:pPr>
        <w:spacing w:after="0" w:line="240" w:lineRule="auto"/>
        <w:jc w:val="center"/>
      </w:pP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%Hologram and Reconstruction Simulation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Joel Johnson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%Simulate Object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Image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smiley.jpg'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'jpg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%imports image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Image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Image(:,:,1)); </w:t>
      </w:r>
      <w:r>
        <w:rPr>
          <w:rFonts w:ascii="Courier New" w:hAnsi="Courier New" w:cs="Courier New"/>
          <w:color w:val="228B22"/>
          <w:sz w:val="20"/>
          <w:szCs w:val="20"/>
        </w:rPr>
        <w:t>%assign image to an array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1); 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Image); 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gray(256)); 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Image); </w:t>
      </w:r>
      <w:r>
        <w:rPr>
          <w:rFonts w:ascii="Courier New" w:hAnsi="Courier New" w:cs="Courier New"/>
          <w:color w:val="228B22"/>
          <w:sz w:val="20"/>
          <w:szCs w:val="20"/>
        </w:rPr>
        <w:t>%X and Y are sizes of the image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1:X;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1:Y;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Image(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1;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Image(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5;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pi/2;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Image(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1;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pi;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1e-6;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633e-6;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%Phase Shift of Image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Image).*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(1i.*phi) + (0.01*lambda)*rand(256);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2); 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%displays real portion of image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gray(256)); 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'Object Wave'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%Reference Wave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1:1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%makes array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1:1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%makes array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kx,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Referencewave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2e5*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1i*(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+ (0.01*lambda)*rand(256);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%Simulate Hologram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)).^2 + 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Referencewave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)).^2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Referencewave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Referencewave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Objwave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max(H)); 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255*H/Imax);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fft2(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3); 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H);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gray(256));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'Hologram'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4); 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))); 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gray(256)); 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'Fourier Space'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%Simulate Fourier Mask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Cursorx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88;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Cursory = 88;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zeros(X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By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Cursorx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filtersize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:Cursorx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(Cursory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filtersize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:Cursory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),round(By)) = 1;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FIhfilter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.*W;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(X/2)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Cursorx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By = (Y/2) - Cursory;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FIhfilter2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FIhfilter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,[round(By),round(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5); </w:t>
      </w:r>
      <w:r>
        <w:rPr>
          <w:rFonts w:ascii="Courier New" w:hAnsi="Courier New" w:cs="Courier New"/>
          <w:color w:val="228B22"/>
          <w:sz w:val="20"/>
          <w:szCs w:val="20"/>
        </w:rPr>
        <w:t>%centers around real term (top left)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real(FIhfilter2)); 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gray(256)); 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'Fourier Space with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%Hologram Reconstruction using the Angular Spectrum Method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2*pi/lambda;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(1i*z*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((k).^2 -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ky.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ifft2(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FIhfilter2.*E));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6); 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abs(E));  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'Reconstructed Hologram Angular Spectrum'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7); 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angle(E)); 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gray(256));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'Reconstructed Hologram 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2CDE" w:rsidRDefault="00C52CDE" w:rsidP="00C5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C5488" w:rsidRDefault="00AC5488" w:rsidP="00AC5488">
      <w:pPr>
        <w:spacing w:after="0" w:line="240" w:lineRule="auto"/>
      </w:pPr>
    </w:p>
    <w:sectPr w:rsidR="00AC5488" w:rsidSect="00AC54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488"/>
    <w:rsid w:val="00593408"/>
    <w:rsid w:val="009C0089"/>
    <w:rsid w:val="00A36500"/>
    <w:rsid w:val="00AC5488"/>
    <w:rsid w:val="00C5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4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1401EFAA</Template>
  <TotalTime>0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Johnson</dc:creator>
  <cp:lastModifiedBy>Joel Johnson</cp:lastModifiedBy>
  <cp:revision>2</cp:revision>
  <cp:lastPrinted>2013-10-26T07:10:00Z</cp:lastPrinted>
  <dcterms:created xsi:type="dcterms:W3CDTF">2013-10-26T07:52:00Z</dcterms:created>
  <dcterms:modified xsi:type="dcterms:W3CDTF">2013-10-26T07:52:00Z</dcterms:modified>
</cp:coreProperties>
</file>